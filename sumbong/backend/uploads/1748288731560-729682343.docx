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BBBC2" w14:textId="77777777" w:rsidR="006200D9" w:rsidRDefault="006200D9" w:rsidP="006200D9">
      <w:pPr>
        <w:jc w:val="center"/>
        <w:rPr>
          <w:rFonts w:ascii="Montserrat" w:hAnsi="Montserrat"/>
          <w:b/>
          <w:bCs/>
          <w:lang w:val="en-US"/>
        </w:rPr>
      </w:pPr>
    </w:p>
    <w:p w14:paraId="4CB2714D" w14:textId="77777777" w:rsidR="005B5E46" w:rsidRDefault="005B5E46" w:rsidP="006200D9">
      <w:pPr>
        <w:jc w:val="center"/>
        <w:rPr>
          <w:rFonts w:ascii="Montserrat" w:hAnsi="Montserrat"/>
          <w:b/>
          <w:bCs/>
          <w:lang w:val="en-US"/>
        </w:rPr>
      </w:pPr>
    </w:p>
    <w:p w14:paraId="54EE7C7E" w14:textId="77777777" w:rsidR="005B5E46" w:rsidRDefault="005B5E46" w:rsidP="006200D9">
      <w:pPr>
        <w:jc w:val="center"/>
        <w:rPr>
          <w:rFonts w:ascii="Montserrat" w:hAnsi="Montserrat"/>
          <w:b/>
          <w:bCs/>
          <w:lang w:val="en-US"/>
        </w:rPr>
      </w:pPr>
    </w:p>
    <w:p w14:paraId="3B5B536F" w14:textId="77777777" w:rsidR="005B5E46" w:rsidRDefault="005B5E46" w:rsidP="002F0E65">
      <w:pPr>
        <w:rPr>
          <w:rFonts w:ascii="Montserrat" w:hAnsi="Montserrat"/>
          <w:b/>
          <w:bCs/>
          <w:lang w:val="en-US"/>
        </w:rPr>
      </w:pPr>
    </w:p>
    <w:p w14:paraId="2F7E43A9" w14:textId="77777777" w:rsidR="002C114D" w:rsidRDefault="002C114D" w:rsidP="002F0E65">
      <w:pPr>
        <w:rPr>
          <w:rFonts w:ascii="Montserrat" w:hAnsi="Montserrat"/>
          <w:b/>
          <w:bCs/>
          <w:lang w:val="en-US"/>
        </w:rPr>
      </w:pPr>
    </w:p>
    <w:p w14:paraId="3D63063D" w14:textId="77777777" w:rsidR="00945306" w:rsidRDefault="00945306" w:rsidP="007B03E1">
      <w:pPr>
        <w:rPr>
          <w:rFonts w:ascii="Montserrat" w:hAnsi="Montserrat"/>
          <w:b/>
          <w:bCs/>
          <w:lang w:val="en-US"/>
        </w:rPr>
      </w:pPr>
    </w:p>
    <w:p w14:paraId="457483BE" w14:textId="4E035DE7" w:rsidR="00EC6CFD" w:rsidRPr="006200D9" w:rsidRDefault="008B715E" w:rsidP="006200D9">
      <w:pPr>
        <w:jc w:val="center"/>
        <w:rPr>
          <w:rFonts w:ascii="Montserrat" w:hAnsi="Montserrat"/>
          <w:b/>
          <w:bCs/>
          <w:lang w:val="en-US"/>
        </w:rPr>
      </w:pPr>
      <w:r>
        <w:rPr>
          <w:rFonts w:ascii="Montserrat" w:hAnsi="Montserrat"/>
          <w:b/>
          <w:bCs/>
          <w:lang w:val="en-US"/>
        </w:rPr>
        <w:t xml:space="preserve">ITE325 IT ELECTIVE 4 – TECHNOPRENEURSHIP </w:t>
      </w:r>
      <w:r w:rsidR="002F4CD0">
        <w:rPr>
          <w:rFonts w:ascii="Montserrat" w:hAnsi="Montserrat"/>
          <w:b/>
          <w:bCs/>
          <w:lang w:val="en-US"/>
        </w:rPr>
        <w:t>(L</w:t>
      </w:r>
      <w:r>
        <w:rPr>
          <w:rFonts w:ascii="Montserrat" w:hAnsi="Montserrat"/>
          <w:b/>
          <w:bCs/>
          <w:lang w:val="en-US"/>
        </w:rPr>
        <w:t>AB</w:t>
      </w:r>
      <w:r w:rsidR="002F4CD0">
        <w:rPr>
          <w:rFonts w:ascii="Montserrat" w:hAnsi="Montserrat"/>
          <w:b/>
          <w:bCs/>
          <w:lang w:val="en-US"/>
        </w:rPr>
        <w:t>)</w:t>
      </w:r>
    </w:p>
    <w:p w14:paraId="7EB06BEC" w14:textId="662D1F7B" w:rsidR="006200D9" w:rsidRPr="006200D9" w:rsidRDefault="006200D9" w:rsidP="006200D9">
      <w:pPr>
        <w:jc w:val="center"/>
        <w:rPr>
          <w:rFonts w:ascii="Montserrat" w:hAnsi="Montserrat"/>
          <w:b/>
          <w:bCs/>
          <w:lang w:val="en-US"/>
        </w:rPr>
      </w:pPr>
      <w:r w:rsidRPr="006200D9">
        <w:rPr>
          <w:rFonts w:ascii="Montserrat" w:hAnsi="Montserrat"/>
          <w:b/>
          <w:bCs/>
          <w:lang w:val="en-US"/>
        </w:rPr>
        <w:t>MIDTERM EXAMINATION</w:t>
      </w:r>
    </w:p>
    <w:p w14:paraId="02C7F32D" w14:textId="64F2B2C9" w:rsidR="006200D9" w:rsidRDefault="006200D9" w:rsidP="005B5E46">
      <w:pPr>
        <w:jc w:val="center"/>
        <w:rPr>
          <w:rFonts w:ascii="Montserrat" w:hAnsi="Montserrat"/>
          <w:b/>
          <w:bCs/>
          <w:lang w:val="en-US"/>
        </w:rPr>
      </w:pPr>
      <w:r w:rsidRPr="006200D9">
        <w:rPr>
          <w:rFonts w:ascii="Montserrat" w:hAnsi="Montserrat"/>
          <w:b/>
          <w:bCs/>
          <w:lang w:val="en-US"/>
        </w:rPr>
        <w:t>2</w:t>
      </w:r>
      <w:r w:rsidRPr="006200D9">
        <w:rPr>
          <w:rFonts w:ascii="Montserrat" w:hAnsi="Montserrat"/>
          <w:b/>
          <w:bCs/>
          <w:vertAlign w:val="superscript"/>
          <w:lang w:val="en-US"/>
        </w:rPr>
        <w:t>ND</w:t>
      </w:r>
      <w:r w:rsidRPr="006200D9">
        <w:rPr>
          <w:rFonts w:ascii="Montserrat" w:hAnsi="Montserrat"/>
          <w:b/>
          <w:bCs/>
          <w:lang w:val="en-US"/>
        </w:rPr>
        <w:t xml:space="preserve"> SEMESTER, ACADEMIC YEAR 2024 – 2025</w:t>
      </w:r>
    </w:p>
    <w:p w14:paraId="195ADA8B" w14:textId="77777777" w:rsidR="005B5E46" w:rsidRDefault="005B5E46" w:rsidP="005B5E46">
      <w:pPr>
        <w:rPr>
          <w:rFonts w:ascii="Montserrat" w:hAnsi="Montserrat"/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4"/>
        <w:gridCol w:w="3756"/>
        <w:gridCol w:w="2245"/>
        <w:gridCol w:w="1800"/>
      </w:tblGrid>
      <w:tr w:rsidR="005B5E46" w:rsidRPr="005B5E46" w14:paraId="05DF406F" w14:textId="77777777" w:rsidTr="005B5E46">
        <w:trPr>
          <w:trHeight w:val="288"/>
        </w:trPr>
        <w:tc>
          <w:tcPr>
            <w:tcW w:w="2634" w:type="dxa"/>
          </w:tcPr>
          <w:p w14:paraId="7B84D7D7" w14:textId="088D0618" w:rsidR="005B5E46" w:rsidRPr="005B5E46" w:rsidRDefault="005B5E46" w:rsidP="005B5E46">
            <w:pPr>
              <w:rPr>
                <w:rFonts w:ascii="Montserrat" w:hAnsi="Montserrat"/>
                <w:lang w:val="en-US"/>
              </w:rPr>
            </w:pPr>
            <w:r w:rsidRPr="005B5E46">
              <w:rPr>
                <w:rFonts w:ascii="Montserrat" w:hAnsi="Montserrat"/>
                <w:lang w:val="en-US"/>
              </w:rPr>
              <w:t>Name:</w:t>
            </w:r>
          </w:p>
        </w:tc>
        <w:tc>
          <w:tcPr>
            <w:tcW w:w="3756" w:type="dxa"/>
          </w:tcPr>
          <w:p w14:paraId="3259485F" w14:textId="77777777" w:rsidR="005B5E46" w:rsidRPr="005B5E46" w:rsidRDefault="005B5E46" w:rsidP="005B5E46">
            <w:pPr>
              <w:rPr>
                <w:rFonts w:ascii="Montserrat" w:hAnsi="Montserrat"/>
                <w:lang w:val="en-US"/>
              </w:rPr>
            </w:pPr>
          </w:p>
        </w:tc>
        <w:tc>
          <w:tcPr>
            <w:tcW w:w="2245" w:type="dxa"/>
          </w:tcPr>
          <w:p w14:paraId="263A2254" w14:textId="2B3A9521" w:rsidR="005B5E46" w:rsidRPr="005B5E46" w:rsidRDefault="005B5E46" w:rsidP="005B5E46">
            <w:pPr>
              <w:rPr>
                <w:rFonts w:ascii="Montserrat" w:hAnsi="Montserrat"/>
                <w:lang w:val="en-US"/>
              </w:rPr>
            </w:pPr>
            <w:r w:rsidRPr="005B5E46">
              <w:rPr>
                <w:rFonts w:ascii="Montserrat" w:hAnsi="Montserrat"/>
                <w:lang w:val="en-US"/>
              </w:rPr>
              <w:t>Date:</w:t>
            </w:r>
          </w:p>
        </w:tc>
        <w:tc>
          <w:tcPr>
            <w:tcW w:w="1800" w:type="dxa"/>
          </w:tcPr>
          <w:p w14:paraId="1F43C4BD" w14:textId="77777777" w:rsidR="005B5E46" w:rsidRPr="005B5E46" w:rsidRDefault="005B5E46" w:rsidP="005B5E46">
            <w:pPr>
              <w:rPr>
                <w:rFonts w:ascii="Montserrat" w:hAnsi="Montserrat"/>
                <w:lang w:val="en-US"/>
              </w:rPr>
            </w:pPr>
          </w:p>
        </w:tc>
      </w:tr>
      <w:tr w:rsidR="005B5E46" w:rsidRPr="005B5E46" w14:paraId="640E6F9F" w14:textId="77777777" w:rsidTr="005B5E46">
        <w:trPr>
          <w:trHeight w:val="288"/>
        </w:trPr>
        <w:tc>
          <w:tcPr>
            <w:tcW w:w="2634" w:type="dxa"/>
          </w:tcPr>
          <w:p w14:paraId="60B79786" w14:textId="574B0E1B" w:rsidR="005B5E46" w:rsidRPr="005B5E46" w:rsidRDefault="005B5E46" w:rsidP="005B5E46">
            <w:pPr>
              <w:rPr>
                <w:rFonts w:ascii="Montserrat" w:hAnsi="Montserrat"/>
                <w:lang w:val="en-US"/>
              </w:rPr>
            </w:pPr>
            <w:r w:rsidRPr="005B5E46">
              <w:rPr>
                <w:rFonts w:ascii="Montserrat" w:hAnsi="Montserrat"/>
                <w:lang w:val="en-US"/>
              </w:rPr>
              <w:t>Program/Year/Block:</w:t>
            </w:r>
          </w:p>
        </w:tc>
        <w:tc>
          <w:tcPr>
            <w:tcW w:w="3756" w:type="dxa"/>
          </w:tcPr>
          <w:p w14:paraId="7E3CC82B" w14:textId="77777777" w:rsidR="005B5E46" w:rsidRPr="005B5E46" w:rsidRDefault="005B5E46" w:rsidP="005B5E46">
            <w:pPr>
              <w:rPr>
                <w:rFonts w:ascii="Montserrat" w:hAnsi="Montserrat"/>
                <w:lang w:val="en-US"/>
              </w:rPr>
            </w:pPr>
          </w:p>
        </w:tc>
        <w:tc>
          <w:tcPr>
            <w:tcW w:w="2245" w:type="dxa"/>
          </w:tcPr>
          <w:p w14:paraId="7CD80750" w14:textId="2A1BA05B" w:rsidR="005B5E46" w:rsidRPr="005B5E46" w:rsidRDefault="008B715E" w:rsidP="005B5E46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Score</w:t>
            </w:r>
            <w:r w:rsidR="005B5E46" w:rsidRPr="005B5E46">
              <w:rPr>
                <w:rFonts w:ascii="Montserrat" w:hAnsi="Montserrat"/>
                <w:lang w:val="en-US"/>
              </w:rPr>
              <w:t>:</w:t>
            </w:r>
          </w:p>
        </w:tc>
        <w:tc>
          <w:tcPr>
            <w:tcW w:w="1800" w:type="dxa"/>
          </w:tcPr>
          <w:p w14:paraId="069D8546" w14:textId="77777777" w:rsidR="005B5E46" w:rsidRPr="005B5E46" w:rsidRDefault="005B5E46" w:rsidP="005B5E46">
            <w:pPr>
              <w:rPr>
                <w:rFonts w:ascii="Montserrat" w:hAnsi="Montserrat"/>
                <w:lang w:val="en-US"/>
              </w:rPr>
            </w:pPr>
          </w:p>
        </w:tc>
      </w:tr>
    </w:tbl>
    <w:p w14:paraId="14633818" w14:textId="77777777" w:rsidR="005B5E46" w:rsidRDefault="005B5E46" w:rsidP="005B5E46">
      <w:pPr>
        <w:rPr>
          <w:rFonts w:ascii="Montserrat" w:hAnsi="Montserrat"/>
          <w:b/>
          <w:bCs/>
          <w:lang w:val="en-US"/>
        </w:rPr>
      </w:pPr>
    </w:p>
    <w:p w14:paraId="33E21970" w14:textId="19B7BE40" w:rsidR="008B715E" w:rsidRDefault="008B715E" w:rsidP="005B5E46">
      <w:pPr>
        <w:rPr>
          <w:rFonts w:ascii="Montserrat" w:hAnsi="Montserrat"/>
          <w:b/>
          <w:bCs/>
          <w:lang w:val="en-US"/>
        </w:rPr>
      </w:pPr>
      <w:r>
        <w:rPr>
          <w:rFonts w:ascii="Montserrat" w:hAnsi="Montserrat"/>
          <w:b/>
          <w:bCs/>
          <w:lang w:val="en-US"/>
        </w:rPr>
        <w:t>IT Elective 4 – Technopreneurship</w:t>
      </w:r>
    </w:p>
    <w:p w14:paraId="6F702D7F" w14:textId="1622A5DC" w:rsidR="008B715E" w:rsidRDefault="008B715E" w:rsidP="005B5E46">
      <w:pPr>
        <w:rPr>
          <w:rFonts w:ascii="Montserrat" w:hAnsi="Montserrat"/>
          <w:b/>
          <w:bCs/>
          <w:lang w:val="en-US"/>
        </w:rPr>
      </w:pPr>
      <w:r>
        <w:rPr>
          <w:rFonts w:ascii="Montserrat" w:hAnsi="Montserrat"/>
          <w:b/>
          <w:bCs/>
          <w:lang w:val="en-US"/>
        </w:rPr>
        <w:t>Start Up Business Booth Opening and Ribbon Cutting</w:t>
      </w:r>
    </w:p>
    <w:p w14:paraId="11767C6C" w14:textId="77777777" w:rsidR="008B715E" w:rsidRDefault="008B715E" w:rsidP="005B5E46">
      <w:pPr>
        <w:rPr>
          <w:rFonts w:ascii="Montserrat" w:hAnsi="Montserrat"/>
          <w:b/>
          <w:bCs/>
          <w:lang w:val="en-US"/>
        </w:rPr>
      </w:pPr>
    </w:p>
    <w:p w14:paraId="73EA9516" w14:textId="0C42290D" w:rsidR="008B715E" w:rsidRDefault="008B715E" w:rsidP="005B5E46">
      <w:pPr>
        <w:rPr>
          <w:rFonts w:ascii="Montserrat" w:hAnsi="Montserrat"/>
          <w:b/>
          <w:bCs/>
          <w:lang w:val="en-US"/>
        </w:rPr>
      </w:pPr>
      <w:r>
        <w:rPr>
          <w:rFonts w:ascii="Montserrat" w:hAnsi="Montserrat"/>
          <w:b/>
          <w:bCs/>
          <w:lang w:val="en-US"/>
        </w:rPr>
        <w:t>Objectives:</w:t>
      </w:r>
    </w:p>
    <w:p w14:paraId="51BDCADD" w14:textId="77777777" w:rsidR="008B715E" w:rsidRDefault="008B715E" w:rsidP="005B5E46">
      <w:pPr>
        <w:rPr>
          <w:rFonts w:ascii="Montserrat" w:hAnsi="Montserrat"/>
          <w:b/>
          <w:bCs/>
          <w:lang w:val="en-US"/>
        </w:rPr>
      </w:pPr>
    </w:p>
    <w:p w14:paraId="522CF31A" w14:textId="77505C85" w:rsidR="008B715E" w:rsidRPr="008B715E" w:rsidRDefault="008B715E" w:rsidP="008B715E">
      <w:pPr>
        <w:pStyle w:val="ListParagraph"/>
        <w:numPr>
          <w:ilvl w:val="0"/>
          <w:numId w:val="5"/>
        </w:numPr>
        <w:rPr>
          <w:rFonts w:ascii="Montserrat" w:hAnsi="Montserrat"/>
          <w:b/>
          <w:bCs/>
          <w:lang w:val="en-US"/>
        </w:rPr>
      </w:pPr>
      <w:r>
        <w:rPr>
          <w:rFonts w:ascii="Montserrat" w:hAnsi="Montserrat"/>
          <w:b/>
          <w:bCs/>
          <w:lang w:val="en-US"/>
        </w:rPr>
        <w:t xml:space="preserve">Booth Design: </w:t>
      </w:r>
      <w:r w:rsidRPr="008B715E">
        <w:rPr>
          <w:rFonts w:ascii="Montserrat" w:hAnsi="Montserrat"/>
        </w:rPr>
        <w:t>Visual appeal and functionality are critical. Ensure that the design aligns with your brand identity and draws attention.</w:t>
      </w:r>
    </w:p>
    <w:p w14:paraId="39629B84" w14:textId="0E5F9D2B" w:rsidR="008B715E" w:rsidRPr="008B715E" w:rsidRDefault="008B715E" w:rsidP="008B715E">
      <w:pPr>
        <w:pStyle w:val="ListParagraph"/>
        <w:numPr>
          <w:ilvl w:val="0"/>
          <w:numId w:val="5"/>
        </w:numPr>
        <w:rPr>
          <w:rFonts w:ascii="Montserrat" w:hAnsi="Montserrat"/>
          <w:b/>
          <w:bCs/>
          <w:lang w:val="en-US"/>
        </w:rPr>
      </w:pPr>
      <w:r>
        <w:rPr>
          <w:rFonts w:ascii="Montserrat" w:hAnsi="Montserrat"/>
          <w:b/>
          <w:bCs/>
          <w:lang w:val="en-US"/>
        </w:rPr>
        <w:t xml:space="preserve">Target Audience: </w:t>
      </w:r>
      <w:r w:rsidRPr="008B715E">
        <w:rPr>
          <w:rFonts w:ascii="Montserrat" w:hAnsi="Montserrat"/>
        </w:rPr>
        <w:t>Understand the demographic attending the event to tailor the booth layout, design, and promotional materials.</w:t>
      </w:r>
    </w:p>
    <w:p w14:paraId="52446C21" w14:textId="5113B784" w:rsidR="008B715E" w:rsidRDefault="008B715E" w:rsidP="008B715E">
      <w:pPr>
        <w:pStyle w:val="ListParagraph"/>
        <w:numPr>
          <w:ilvl w:val="0"/>
          <w:numId w:val="5"/>
        </w:numPr>
        <w:rPr>
          <w:rFonts w:ascii="Montserrat" w:hAnsi="Montserrat"/>
          <w:b/>
          <w:bCs/>
          <w:lang w:val="en-US"/>
        </w:rPr>
      </w:pPr>
      <w:r>
        <w:rPr>
          <w:rFonts w:ascii="Montserrat" w:hAnsi="Montserrat"/>
          <w:b/>
          <w:bCs/>
          <w:lang w:val="en-US"/>
        </w:rPr>
        <w:t xml:space="preserve">Product/Service: </w:t>
      </w:r>
      <w:r w:rsidRPr="008B715E">
        <w:rPr>
          <w:rFonts w:ascii="Montserrat" w:hAnsi="Montserrat"/>
        </w:rPr>
        <w:t>Identify key products or services to showcase that will attract attention and spark curiosity.</w:t>
      </w:r>
    </w:p>
    <w:p w14:paraId="15E867D9" w14:textId="77777777" w:rsidR="008B715E" w:rsidRDefault="008B715E" w:rsidP="008B715E">
      <w:pPr>
        <w:rPr>
          <w:rFonts w:ascii="Montserrat" w:hAnsi="Montserrat"/>
          <w:b/>
          <w:bCs/>
          <w:lang w:val="en-US"/>
        </w:rPr>
      </w:pPr>
    </w:p>
    <w:p w14:paraId="50098E80" w14:textId="5688514D" w:rsidR="008B715E" w:rsidRDefault="008B715E" w:rsidP="008B715E">
      <w:pPr>
        <w:pStyle w:val="ListParagraph"/>
        <w:numPr>
          <w:ilvl w:val="0"/>
          <w:numId w:val="6"/>
        </w:numPr>
        <w:rPr>
          <w:rFonts w:ascii="Montserrat" w:hAnsi="Montserrat"/>
          <w:b/>
          <w:bCs/>
          <w:lang w:val="en-US"/>
        </w:rPr>
      </w:pPr>
      <w:r>
        <w:rPr>
          <w:rFonts w:ascii="Montserrat" w:hAnsi="Montserrat"/>
          <w:b/>
          <w:bCs/>
          <w:lang w:val="en-US"/>
        </w:rPr>
        <w:t>Booth Materials and Equipment</w:t>
      </w:r>
    </w:p>
    <w:p w14:paraId="4F1DD68B" w14:textId="75F8B9B2" w:rsidR="00946423" w:rsidRDefault="00946423" w:rsidP="008B715E">
      <w:pPr>
        <w:pStyle w:val="ListParagraph"/>
        <w:ind w:left="1080"/>
        <w:rPr>
          <w:rFonts w:ascii="Montserrat" w:hAnsi="Montserrat"/>
          <w:lang w:val="en-US"/>
        </w:rPr>
      </w:pPr>
      <w:r w:rsidRPr="00946423">
        <w:rPr>
          <w:rFonts w:ascii="Montserrat" w:hAnsi="Montserrat"/>
          <w:lang w:val="en-US"/>
        </w:rPr>
        <w:t>List all the materials and equipment needed for setting up the booth.</w:t>
      </w:r>
    </w:p>
    <w:p w14:paraId="28BB35F2" w14:textId="77777777" w:rsidR="00946423" w:rsidRDefault="00946423" w:rsidP="00946423">
      <w:pPr>
        <w:rPr>
          <w:rFonts w:ascii="Montserrat" w:hAnsi="Montserrat"/>
          <w:lang w:val="en-US"/>
        </w:rPr>
      </w:pPr>
    </w:p>
    <w:p w14:paraId="6729DF95" w14:textId="344F0EB9" w:rsidR="00946423" w:rsidRPr="00946423" w:rsidRDefault="00946423" w:rsidP="00946423">
      <w:pPr>
        <w:pStyle w:val="ListParagraph"/>
        <w:numPr>
          <w:ilvl w:val="0"/>
          <w:numId w:val="6"/>
        </w:numPr>
        <w:rPr>
          <w:rFonts w:ascii="Montserrat" w:hAnsi="Montserrat"/>
          <w:b/>
          <w:bCs/>
          <w:lang w:val="en-US"/>
        </w:rPr>
      </w:pPr>
      <w:r w:rsidRPr="00946423">
        <w:rPr>
          <w:rFonts w:ascii="Montserrat" w:hAnsi="Montserrat"/>
          <w:b/>
          <w:bCs/>
          <w:lang w:val="en-US"/>
        </w:rPr>
        <w:t>Marketing Materials</w:t>
      </w:r>
    </w:p>
    <w:p w14:paraId="5E59B64D" w14:textId="09A570EA" w:rsidR="00946423" w:rsidRDefault="00946423" w:rsidP="00946423">
      <w:pPr>
        <w:pStyle w:val="ListParagraph"/>
        <w:ind w:left="108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Prepare all the marketing materials that will be displaying in booth.</w:t>
      </w:r>
      <w:r w:rsidR="002B01FC">
        <w:rPr>
          <w:rFonts w:ascii="Montserrat" w:hAnsi="Montserrat"/>
          <w:lang w:val="en-US"/>
        </w:rPr>
        <w:t xml:space="preserve"> Attach the design of the following marketing materials </w:t>
      </w:r>
      <w:r w:rsidR="002B01FC" w:rsidRPr="002B01FC">
        <w:rPr>
          <w:rFonts w:ascii="Montserrat" w:hAnsi="Montserrat"/>
          <w:i/>
          <w:iCs/>
          <w:lang w:val="en-US"/>
        </w:rPr>
        <w:t>(at least five (5) from the listed samples)</w:t>
      </w:r>
      <w:r w:rsidR="002B01FC">
        <w:rPr>
          <w:rFonts w:ascii="Montserrat" w:hAnsi="Montserrat"/>
          <w:lang w:val="en-US"/>
        </w:rPr>
        <w:t>:</w:t>
      </w:r>
    </w:p>
    <w:p w14:paraId="5EE9E23A" w14:textId="77777777" w:rsidR="00946423" w:rsidRDefault="00946423" w:rsidP="00946423">
      <w:pPr>
        <w:pStyle w:val="ListParagraph"/>
        <w:ind w:left="1080"/>
        <w:rPr>
          <w:rFonts w:ascii="Montserrat" w:hAnsi="Montserrat"/>
          <w:lang w:val="en-US"/>
        </w:rPr>
      </w:pPr>
    </w:p>
    <w:p w14:paraId="73F87071" w14:textId="2036E044" w:rsidR="00946423" w:rsidRDefault="00946423" w:rsidP="00946423">
      <w:pPr>
        <w:pStyle w:val="ListParagraph"/>
        <w:numPr>
          <w:ilvl w:val="0"/>
          <w:numId w:val="7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Brochure Design</w:t>
      </w:r>
    </w:p>
    <w:p w14:paraId="4BBFF030" w14:textId="03C05D26" w:rsidR="00946423" w:rsidRDefault="00946423" w:rsidP="00946423">
      <w:pPr>
        <w:pStyle w:val="ListParagraph"/>
        <w:numPr>
          <w:ilvl w:val="0"/>
          <w:numId w:val="7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Poster</w:t>
      </w:r>
    </w:p>
    <w:p w14:paraId="082DF289" w14:textId="24B98D01" w:rsidR="00946423" w:rsidRDefault="00946423" w:rsidP="00946423">
      <w:pPr>
        <w:pStyle w:val="ListParagraph"/>
        <w:numPr>
          <w:ilvl w:val="0"/>
          <w:numId w:val="7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Business Card</w:t>
      </w:r>
    </w:p>
    <w:p w14:paraId="622ED637" w14:textId="23D01E88" w:rsidR="00946423" w:rsidRDefault="00946423" w:rsidP="00946423">
      <w:pPr>
        <w:pStyle w:val="ListParagraph"/>
        <w:numPr>
          <w:ilvl w:val="0"/>
          <w:numId w:val="7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QR Code for Facebook Page</w:t>
      </w:r>
    </w:p>
    <w:p w14:paraId="1229A2BA" w14:textId="1151A69F" w:rsidR="00946423" w:rsidRDefault="00946423" w:rsidP="00946423">
      <w:pPr>
        <w:pStyle w:val="ListParagraph"/>
        <w:numPr>
          <w:ilvl w:val="0"/>
          <w:numId w:val="7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Flyers</w:t>
      </w:r>
    </w:p>
    <w:p w14:paraId="1E6492F4" w14:textId="34AE8356" w:rsidR="00946423" w:rsidRDefault="00946423" w:rsidP="00946423">
      <w:pPr>
        <w:pStyle w:val="ListParagraph"/>
        <w:numPr>
          <w:ilvl w:val="0"/>
          <w:numId w:val="7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Promotional Items</w:t>
      </w:r>
    </w:p>
    <w:p w14:paraId="08A3E027" w14:textId="4054A8B3" w:rsidR="00946423" w:rsidRDefault="00946423" w:rsidP="00946423">
      <w:pPr>
        <w:pStyle w:val="ListParagraph"/>
        <w:numPr>
          <w:ilvl w:val="0"/>
          <w:numId w:val="7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Others: _________________________________________</w:t>
      </w:r>
    </w:p>
    <w:p w14:paraId="36C1F8C5" w14:textId="77777777" w:rsidR="00946423" w:rsidRDefault="00946423" w:rsidP="00946423">
      <w:pPr>
        <w:rPr>
          <w:rFonts w:ascii="Montserrat" w:hAnsi="Montserrat"/>
          <w:lang w:val="en-US"/>
        </w:rPr>
      </w:pPr>
    </w:p>
    <w:p w14:paraId="78E88CE7" w14:textId="343B0746" w:rsidR="00946423" w:rsidRPr="00946423" w:rsidRDefault="00946423" w:rsidP="00946423">
      <w:pPr>
        <w:pStyle w:val="ListParagraph"/>
        <w:numPr>
          <w:ilvl w:val="0"/>
          <w:numId w:val="6"/>
        </w:numPr>
        <w:rPr>
          <w:rFonts w:ascii="Montserrat" w:hAnsi="Montserrat"/>
          <w:b/>
          <w:bCs/>
          <w:lang w:val="en-US"/>
        </w:rPr>
      </w:pPr>
      <w:r w:rsidRPr="00946423">
        <w:rPr>
          <w:rFonts w:ascii="Montserrat" w:hAnsi="Montserrat"/>
          <w:b/>
          <w:bCs/>
          <w:lang w:val="en-US"/>
        </w:rPr>
        <w:t>Product or Service</w:t>
      </w:r>
    </w:p>
    <w:p w14:paraId="113EF393" w14:textId="77777777" w:rsidR="002B01FC" w:rsidRDefault="00946423" w:rsidP="002B01FC">
      <w:pPr>
        <w:pStyle w:val="ListParagraph"/>
        <w:numPr>
          <w:ilvl w:val="0"/>
          <w:numId w:val="8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What </w:t>
      </w:r>
      <w:r w:rsidR="00AF03A0">
        <w:rPr>
          <w:rFonts w:ascii="Montserrat" w:hAnsi="Montserrat"/>
          <w:lang w:val="en-US"/>
        </w:rPr>
        <w:t xml:space="preserve">are the products </w:t>
      </w:r>
      <w:r w:rsidR="002B01FC">
        <w:rPr>
          <w:rFonts w:ascii="Montserrat" w:hAnsi="Montserrat"/>
          <w:lang w:val="en-US"/>
        </w:rPr>
        <w:t>to sell?</w:t>
      </w:r>
    </w:p>
    <w:p w14:paraId="157B240B" w14:textId="77777777" w:rsidR="002B01FC" w:rsidRDefault="002B01FC" w:rsidP="002B01FC">
      <w:pPr>
        <w:pStyle w:val="ListParagraph"/>
        <w:numPr>
          <w:ilvl w:val="0"/>
          <w:numId w:val="8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What services will be offered to public?</w:t>
      </w:r>
    </w:p>
    <w:p w14:paraId="2B6EBDC8" w14:textId="77777777" w:rsidR="002B01FC" w:rsidRDefault="002B01FC" w:rsidP="002B01FC">
      <w:pPr>
        <w:rPr>
          <w:rFonts w:ascii="Montserrat" w:hAnsi="Montserrat"/>
          <w:lang w:val="en-US"/>
        </w:rPr>
      </w:pPr>
    </w:p>
    <w:p w14:paraId="35EE860C" w14:textId="2C3E7C51" w:rsidR="00946423" w:rsidRDefault="002B01FC" w:rsidP="002B01FC">
      <w:pPr>
        <w:pStyle w:val="ListParagraph"/>
        <w:numPr>
          <w:ilvl w:val="0"/>
          <w:numId w:val="6"/>
        </w:numPr>
        <w:rPr>
          <w:rFonts w:ascii="Montserrat" w:hAnsi="Montserrat"/>
          <w:b/>
          <w:bCs/>
          <w:lang w:val="en-US"/>
        </w:rPr>
      </w:pPr>
      <w:r w:rsidRPr="002B01FC">
        <w:rPr>
          <w:rFonts w:ascii="Montserrat" w:hAnsi="Montserrat"/>
          <w:b/>
          <w:bCs/>
          <w:lang w:val="en-US"/>
        </w:rPr>
        <w:t>Startup Business</w:t>
      </w:r>
      <w:r w:rsidR="00946423" w:rsidRPr="002B01FC">
        <w:rPr>
          <w:rFonts w:ascii="Montserrat" w:hAnsi="Montserrat"/>
          <w:b/>
          <w:bCs/>
          <w:lang w:val="en-US"/>
        </w:rPr>
        <w:t xml:space="preserve"> </w:t>
      </w:r>
      <w:r w:rsidRPr="002B01FC">
        <w:rPr>
          <w:rFonts w:ascii="Montserrat" w:hAnsi="Montserrat"/>
          <w:b/>
          <w:bCs/>
          <w:lang w:val="en-US"/>
        </w:rPr>
        <w:t>Founder Coordination</w:t>
      </w:r>
    </w:p>
    <w:p w14:paraId="72D9F971" w14:textId="4D86CCFA" w:rsidR="002B01FC" w:rsidRDefault="002B01FC" w:rsidP="002B01FC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2B01FC">
        <w:rPr>
          <w:rFonts w:ascii="Montserrat" w:hAnsi="Montserrat"/>
        </w:rPr>
        <w:t>Organize shifts for staff members working at the booth.</w:t>
      </w:r>
    </w:p>
    <w:p w14:paraId="043BA918" w14:textId="392A2C64" w:rsidR="002B01FC" w:rsidRPr="002B01FC" w:rsidRDefault="002B01FC" w:rsidP="002B01FC">
      <w:pPr>
        <w:pStyle w:val="ListParagraph"/>
        <w:numPr>
          <w:ilvl w:val="0"/>
          <w:numId w:val="9"/>
        </w:numPr>
        <w:rPr>
          <w:rFonts w:ascii="Montserrat" w:hAnsi="Montserrat"/>
          <w:lang w:val="en-US"/>
        </w:rPr>
      </w:pPr>
      <w:r w:rsidRPr="002B01FC">
        <w:rPr>
          <w:rFonts w:ascii="Montserrat" w:hAnsi="Montserrat"/>
        </w:rPr>
        <w:t>Prepare a list of assigned responsibilities for booth staff (e.g., greeting visitors, handing out materials, making sales).</w:t>
      </w:r>
    </w:p>
    <w:p w14:paraId="0C77E8B3" w14:textId="77777777" w:rsidR="002B01FC" w:rsidRDefault="002B01FC" w:rsidP="002B01FC">
      <w:pPr>
        <w:rPr>
          <w:rFonts w:ascii="Montserrat" w:hAnsi="Montserrat"/>
          <w:lang w:val="en-US"/>
        </w:rPr>
      </w:pPr>
    </w:p>
    <w:p w14:paraId="4D153A59" w14:textId="636A9DFD" w:rsidR="002B01FC" w:rsidRPr="007B03E1" w:rsidRDefault="002B01FC" w:rsidP="002B01FC">
      <w:pPr>
        <w:pStyle w:val="ListParagraph"/>
        <w:numPr>
          <w:ilvl w:val="0"/>
          <w:numId w:val="6"/>
        </w:numPr>
        <w:rPr>
          <w:rFonts w:ascii="Montserrat" w:hAnsi="Montserrat"/>
          <w:b/>
          <w:bCs/>
          <w:lang w:val="en-US"/>
        </w:rPr>
      </w:pPr>
      <w:r w:rsidRPr="007B03E1">
        <w:rPr>
          <w:rFonts w:ascii="Montserrat" w:hAnsi="Montserrat"/>
          <w:b/>
          <w:bCs/>
          <w:lang w:val="en-US"/>
        </w:rPr>
        <w:t>Others</w:t>
      </w:r>
    </w:p>
    <w:p w14:paraId="70EAC839" w14:textId="1857AFD5" w:rsidR="002B01FC" w:rsidRDefault="002B01FC" w:rsidP="002B01FC">
      <w:pPr>
        <w:pStyle w:val="ListParagraph"/>
        <w:numPr>
          <w:ilvl w:val="0"/>
          <w:numId w:val="10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Bring orange ribbon for ribbon cutting.</w:t>
      </w:r>
    </w:p>
    <w:p w14:paraId="040AC56D" w14:textId="0844EE93" w:rsidR="002B01FC" w:rsidRDefault="002B01FC" w:rsidP="002B01FC">
      <w:pPr>
        <w:pStyle w:val="ListParagraph"/>
        <w:numPr>
          <w:ilvl w:val="0"/>
          <w:numId w:val="10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Print attendance form or sheet using your letterhead for listing audience/</w:t>
      </w:r>
      <w:r w:rsidR="007B03E1">
        <w:rPr>
          <w:rFonts w:ascii="Montserrat" w:hAnsi="Montserrat"/>
          <w:lang w:val="en-US"/>
        </w:rPr>
        <w:t>visitors’</w:t>
      </w:r>
      <w:r>
        <w:rPr>
          <w:rFonts w:ascii="Montserrat" w:hAnsi="Montserrat"/>
          <w:lang w:val="en-US"/>
        </w:rPr>
        <w:t xml:space="preserve"> information.</w:t>
      </w:r>
    </w:p>
    <w:p w14:paraId="40FF2151" w14:textId="5CFC6ABC" w:rsidR="007B03E1" w:rsidRDefault="007B03E1" w:rsidP="002B01FC">
      <w:pPr>
        <w:pStyle w:val="ListParagraph"/>
        <w:numPr>
          <w:ilvl w:val="0"/>
          <w:numId w:val="10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All booth activity should be properly documented.</w:t>
      </w:r>
    </w:p>
    <w:p w14:paraId="5E06BF4F" w14:textId="77777777" w:rsidR="007B03E1" w:rsidRDefault="007B03E1" w:rsidP="007B03E1">
      <w:pPr>
        <w:rPr>
          <w:rFonts w:ascii="Montserrat" w:hAnsi="Montserrat"/>
          <w:lang w:val="en-US"/>
        </w:rPr>
      </w:pPr>
    </w:p>
    <w:p w14:paraId="3EF4BCAA" w14:textId="10D55A02" w:rsidR="007B03E1" w:rsidRPr="007B03E1" w:rsidRDefault="007B03E1" w:rsidP="007B03E1">
      <w:pPr>
        <w:pStyle w:val="ListParagraph"/>
        <w:numPr>
          <w:ilvl w:val="0"/>
          <w:numId w:val="6"/>
        </w:numPr>
        <w:rPr>
          <w:rFonts w:ascii="Montserrat" w:hAnsi="Montserrat"/>
          <w:b/>
          <w:bCs/>
          <w:lang w:val="en-US"/>
        </w:rPr>
      </w:pPr>
      <w:r w:rsidRPr="007B03E1">
        <w:rPr>
          <w:rFonts w:ascii="Montserrat" w:hAnsi="Montserrat"/>
          <w:b/>
          <w:bCs/>
          <w:lang w:val="en-US"/>
        </w:rPr>
        <w:t>Accomplishment Report</w:t>
      </w:r>
    </w:p>
    <w:p w14:paraId="11798235" w14:textId="0F65F6F2" w:rsidR="007B03E1" w:rsidRPr="007B03E1" w:rsidRDefault="007B03E1" w:rsidP="007B03E1">
      <w:pPr>
        <w:pStyle w:val="ListParagraph"/>
        <w:ind w:left="108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Submit an accomplishment report day after booth opening schedule.</w:t>
      </w:r>
    </w:p>
    <w:sectPr w:rsidR="007B03E1" w:rsidRPr="007B03E1" w:rsidSect="00114108">
      <w:headerReference w:type="default" r:id="rId7"/>
      <w:pgSz w:w="12240" w:h="18720" w:code="14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01FEC" w14:textId="77777777" w:rsidR="001360E8" w:rsidRDefault="001360E8" w:rsidP="00EC6CFD">
      <w:r>
        <w:separator/>
      </w:r>
    </w:p>
  </w:endnote>
  <w:endnote w:type="continuationSeparator" w:id="0">
    <w:p w14:paraId="64B862FF" w14:textId="77777777" w:rsidR="001360E8" w:rsidRDefault="001360E8" w:rsidP="00EC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tserrat">
    <w:altName w:val="Montserrat"/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723F9" w14:textId="77777777" w:rsidR="001360E8" w:rsidRDefault="001360E8" w:rsidP="00EC6CFD">
      <w:r>
        <w:separator/>
      </w:r>
    </w:p>
  </w:footnote>
  <w:footnote w:type="continuationSeparator" w:id="0">
    <w:p w14:paraId="1CB4FCD1" w14:textId="77777777" w:rsidR="001360E8" w:rsidRDefault="001360E8" w:rsidP="00EC6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A3ED0" w14:textId="275609F3" w:rsidR="00EC6CFD" w:rsidRDefault="00EC6CF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AC86D05" wp14:editId="5C7B996B">
          <wp:simplePos x="0" y="0"/>
          <wp:positionH relativeFrom="page">
            <wp:posOffset>0</wp:posOffset>
          </wp:positionH>
          <wp:positionV relativeFrom="paragraph">
            <wp:posOffset>-386715</wp:posOffset>
          </wp:positionV>
          <wp:extent cx="7768093" cy="1752600"/>
          <wp:effectExtent l="0" t="0" r="4445" b="0"/>
          <wp:wrapNone/>
          <wp:docPr id="17632528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4053"/>
                  <a:stretch/>
                </pic:blipFill>
                <pic:spPr bwMode="auto">
                  <a:xfrm>
                    <a:off x="0" y="0"/>
                    <a:ext cx="7768093" cy="175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45364"/>
    <w:multiLevelType w:val="hybridMultilevel"/>
    <w:tmpl w:val="32C62B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D110D"/>
    <w:multiLevelType w:val="hybridMultilevel"/>
    <w:tmpl w:val="F4560F64"/>
    <w:lvl w:ilvl="0" w:tplc="A42CA9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D0456E"/>
    <w:multiLevelType w:val="hybridMultilevel"/>
    <w:tmpl w:val="665C670A"/>
    <w:lvl w:ilvl="0" w:tplc="AAD8D2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A2FFD"/>
    <w:multiLevelType w:val="hybridMultilevel"/>
    <w:tmpl w:val="E31C59B0"/>
    <w:lvl w:ilvl="0" w:tplc="7310BA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D7329C"/>
    <w:multiLevelType w:val="hybridMultilevel"/>
    <w:tmpl w:val="06FE9D6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B9146B"/>
    <w:multiLevelType w:val="hybridMultilevel"/>
    <w:tmpl w:val="FCC25CA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200E3A"/>
    <w:multiLevelType w:val="hybridMultilevel"/>
    <w:tmpl w:val="A52625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2012E"/>
    <w:multiLevelType w:val="hybridMultilevel"/>
    <w:tmpl w:val="E30E3AB2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6D2BF3"/>
    <w:multiLevelType w:val="hybridMultilevel"/>
    <w:tmpl w:val="6EB0EE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971DB"/>
    <w:multiLevelType w:val="hybridMultilevel"/>
    <w:tmpl w:val="439C153E"/>
    <w:lvl w:ilvl="0" w:tplc="C456CE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45644">
    <w:abstractNumId w:val="6"/>
  </w:num>
  <w:num w:numId="2" w16cid:durableId="1764688149">
    <w:abstractNumId w:val="8"/>
  </w:num>
  <w:num w:numId="3" w16cid:durableId="231620318">
    <w:abstractNumId w:val="0"/>
  </w:num>
  <w:num w:numId="4" w16cid:durableId="1533954468">
    <w:abstractNumId w:val="7"/>
  </w:num>
  <w:num w:numId="5" w16cid:durableId="945119690">
    <w:abstractNumId w:val="2"/>
  </w:num>
  <w:num w:numId="6" w16cid:durableId="92820998">
    <w:abstractNumId w:val="9"/>
  </w:num>
  <w:num w:numId="7" w16cid:durableId="602566378">
    <w:abstractNumId w:val="1"/>
  </w:num>
  <w:num w:numId="8" w16cid:durableId="1571965310">
    <w:abstractNumId w:val="3"/>
  </w:num>
  <w:num w:numId="9" w16cid:durableId="668220407">
    <w:abstractNumId w:val="4"/>
  </w:num>
  <w:num w:numId="10" w16cid:durableId="1231381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FD"/>
    <w:rsid w:val="00005BFF"/>
    <w:rsid w:val="00006D33"/>
    <w:rsid w:val="00027185"/>
    <w:rsid w:val="00031734"/>
    <w:rsid w:val="00035590"/>
    <w:rsid w:val="000770A8"/>
    <w:rsid w:val="000A08EA"/>
    <w:rsid w:val="000A0966"/>
    <w:rsid w:val="000B1945"/>
    <w:rsid w:val="000F1A8D"/>
    <w:rsid w:val="000F55C3"/>
    <w:rsid w:val="00114108"/>
    <w:rsid w:val="0012378B"/>
    <w:rsid w:val="00127A08"/>
    <w:rsid w:val="001360E8"/>
    <w:rsid w:val="00140480"/>
    <w:rsid w:val="00141831"/>
    <w:rsid w:val="00162425"/>
    <w:rsid w:val="0016743D"/>
    <w:rsid w:val="001700DA"/>
    <w:rsid w:val="00171A19"/>
    <w:rsid w:val="00185C01"/>
    <w:rsid w:val="00191324"/>
    <w:rsid w:val="00192390"/>
    <w:rsid w:val="001B354E"/>
    <w:rsid w:val="001B50D5"/>
    <w:rsid w:val="001C7E05"/>
    <w:rsid w:val="001C7FB4"/>
    <w:rsid w:val="001E4BD2"/>
    <w:rsid w:val="001E4E38"/>
    <w:rsid w:val="00211F9E"/>
    <w:rsid w:val="002317D7"/>
    <w:rsid w:val="00233EB6"/>
    <w:rsid w:val="00241E1A"/>
    <w:rsid w:val="002420F0"/>
    <w:rsid w:val="00246052"/>
    <w:rsid w:val="002507A8"/>
    <w:rsid w:val="002536C8"/>
    <w:rsid w:val="002B01FC"/>
    <w:rsid w:val="002C114D"/>
    <w:rsid w:val="002F0E65"/>
    <w:rsid w:val="002F4CD0"/>
    <w:rsid w:val="00321694"/>
    <w:rsid w:val="00344ABC"/>
    <w:rsid w:val="003661F1"/>
    <w:rsid w:val="00375333"/>
    <w:rsid w:val="003B696C"/>
    <w:rsid w:val="003C00B3"/>
    <w:rsid w:val="003D3F6E"/>
    <w:rsid w:val="003E1F6C"/>
    <w:rsid w:val="003F3EB5"/>
    <w:rsid w:val="00401A56"/>
    <w:rsid w:val="00415858"/>
    <w:rsid w:val="004330DD"/>
    <w:rsid w:val="00433D7A"/>
    <w:rsid w:val="00435EB9"/>
    <w:rsid w:val="00460A1C"/>
    <w:rsid w:val="00464A6E"/>
    <w:rsid w:val="004A049F"/>
    <w:rsid w:val="004A525E"/>
    <w:rsid w:val="004B383D"/>
    <w:rsid w:val="004B5855"/>
    <w:rsid w:val="004B5F95"/>
    <w:rsid w:val="004D10D8"/>
    <w:rsid w:val="0050298F"/>
    <w:rsid w:val="00502F04"/>
    <w:rsid w:val="0053535C"/>
    <w:rsid w:val="00546F5B"/>
    <w:rsid w:val="00550019"/>
    <w:rsid w:val="00551389"/>
    <w:rsid w:val="005530D7"/>
    <w:rsid w:val="0056380C"/>
    <w:rsid w:val="005A3979"/>
    <w:rsid w:val="005B5E46"/>
    <w:rsid w:val="00604784"/>
    <w:rsid w:val="00607877"/>
    <w:rsid w:val="006200D9"/>
    <w:rsid w:val="006213F0"/>
    <w:rsid w:val="0062315A"/>
    <w:rsid w:val="006568D0"/>
    <w:rsid w:val="00672318"/>
    <w:rsid w:val="00672445"/>
    <w:rsid w:val="006743FD"/>
    <w:rsid w:val="00682CA2"/>
    <w:rsid w:val="006849EE"/>
    <w:rsid w:val="00692A2E"/>
    <w:rsid w:val="0071418F"/>
    <w:rsid w:val="0073663E"/>
    <w:rsid w:val="00737012"/>
    <w:rsid w:val="00754E10"/>
    <w:rsid w:val="007769E9"/>
    <w:rsid w:val="0079010F"/>
    <w:rsid w:val="007A3CC3"/>
    <w:rsid w:val="007A5DB1"/>
    <w:rsid w:val="007B03E1"/>
    <w:rsid w:val="007C3AF5"/>
    <w:rsid w:val="007F3169"/>
    <w:rsid w:val="0080189E"/>
    <w:rsid w:val="00814865"/>
    <w:rsid w:val="00815F31"/>
    <w:rsid w:val="00822543"/>
    <w:rsid w:val="00823CFD"/>
    <w:rsid w:val="008318B6"/>
    <w:rsid w:val="0083627E"/>
    <w:rsid w:val="00840BFD"/>
    <w:rsid w:val="00842847"/>
    <w:rsid w:val="00857F40"/>
    <w:rsid w:val="0086341D"/>
    <w:rsid w:val="00866523"/>
    <w:rsid w:val="008674B5"/>
    <w:rsid w:val="00882CA3"/>
    <w:rsid w:val="008834A1"/>
    <w:rsid w:val="00896983"/>
    <w:rsid w:val="008A6D9B"/>
    <w:rsid w:val="008B360E"/>
    <w:rsid w:val="008B715E"/>
    <w:rsid w:val="008C3C3D"/>
    <w:rsid w:val="008E0C66"/>
    <w:rsid w:val="008F416F"/>
    <w:rsid w:val="009331AA"/>
    <w:rsid w:val="00944A9B"/>
    <w:rsid w:val="00945306"/>
    <w:rsid w:val="00946423"/>
    <w:rsid w:val="00951B88"/>
    <w:rsid w:val="009850B6"/>
    <w:rsid w:val="00995195"/>
    <w:rsid w:val="009F43E5"/>
    <w:rsid w:val="009F4EA3"/>
    <w:rsid w:val="00A32B0E"/>
    <w:rsid w:val="00A43323"/>
    <w:rsid w:val="00A45E8E"/>
    <w:rsid w:val="00A623E8"/>
    <w:rsid w:val="00A76DA6"/>
    <w:rsid w:val="00A911C0"/>
    <w:rsid w:val="00AA1456"/>
    <w:rsid w:val="00AB24F6"/>
    <w:rsid w:val="00AB75F7"/>
    <w:rsid w:val="00AC2B24"/>
    <w:rsid w:val="00AF03A0"/>
    <w:rsid w:val="00AF124D"/>
    <w:rsid w:val="00AF6A52"/>
    <w:rsid w:val="00B10228"/>
    <w:rsid w:val="00B137E2"/>
    <w:rsid w:val="00B32202"/>
    <w:rsid w:val="00B626F8"/>
    <w:rsid w:val="00B632EA"/>
    <w:rsid w:val="00B72F5C"/>
    <w:rsid w:val="00B73C84"/>
    <w:rsid w:val="00B8030A"/>
    <w:rsid w:val="00BA4904"/>
    <w:rsid w:val="00BA723D"/>
    <w:rsid w:val="00BC0E4F"/>
    <w:rsid w:val="00BD388C"/>
    <w:rsid w:val="00BE77F8"/>
    <w:rsid w:val="00BE79CC"/>
    <w:rsid w:val="00BF1BE2"/>
    <w:rsid w:val="00BF1E3D"/>
    <w:rsid w:val="00C20BB6"/>
    <w:rsid w:val="00C308C4"/>
    <w:rsid w:val="00C7325D"/>
    <w:rsid w:val="00CA27E8"/>
    <w:rsid w:val="00CD5FC8"/>
    <w:rsid w:val="00CE7EE0"/>
    <w:rsid w:val="00CF4F2E"/>
    <w:rsid w:val="00D310CA"/>
    <w:rsid w:val="00D362F6"/>
    <w:rsid w:val="00D5410B"/>
    <w:rsid w:val="00D600EF"/>
    <w:rsid w:val="00D65F70"/>
    <w:rsid w:val="00D849E8"/>
    <w:rsid w:val="00DA1A38"/>
    <w:rsid w:val="00DC6E3E"/>
    <w:rsid w:val="00DD3164"/>
    <w:rsid w:val="00DD4768"/>
    <w:rsid w:val="00E01668"/>
    <w:rsid w:val="00E06665"/>
    <w:rsid w:val="00E161E3"/>
    <w:rsid w:val="00E36371"/>
    <w:rsid w:val="00E416EB"/>
    <w:rsid w:val="00EA0FDC"/>
    <w:rsid w:val="00EA496E"/>
    <w:rsid w:val="00EA6CF2"/>
    <w:rsid w:val="00EC41D2"/>
    <w:rsid w:val="00EC6A0E"/>
    <w:rsid w:val="00EC6CFD"/>
    <w:rsid w:val="00EC7659"/>
    <w:rsid w:val="00EE0EE0"/>
    <w:rsid w:val="00F02F66"/>
    <w:rsid w:val="00F1400F"/>
    <w:rsid w:val="00F22581"/>
    <w:rsid w:val="00F26DEC"/>
    <w:rsid w:val="00F61153"/>
    <w:rsid w:val="00F76529"/>
    <w:rsid w:val="00F8079A"/>
    <w:rsid w:val="00FC011B"/>
    <w:rsid w:val="00FD391A"/>
    <w:rsid w:val="00FE1BBB"/>
    <w:rsid w:val="00FE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56D79"/>
  <w15:chartTrackingRefBased/>
  <w15:docId w15:val="{EB4BB6F4-DED7-430A-9C6A-527E7F57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CFD"/>
    <w:pPr>
      <w:spacing w:after="0" w:line="240" w:lineRule="auto"/>
      <w:jc w:val="both"/>
    </w:pPr>
    <w:rPr>
      <w:rFonts w:ascii="Calibri" w:eastAsia="Calibri" w:hAnsi="Calibri" w:cs="Calibri"/>
      <w:kern w:val="0"/>
      <w:lang w:eastAsia="en-P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A08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A08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A08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A08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A08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A08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A08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A08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A08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A08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2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A08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27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A0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27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A08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27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A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CFD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C6CFD"/>
  </w:style>
  <w:style w:type="paragraph" w:styleId="Footer">
    <w:name w:val="footer"/>
    <w:basedOn w:val="Normal"/>
    <w:link w:val="FooterChar"/>
    <w:uiPriority w:val="99"/>
    <w:unhideWhenUsed/>
    <w:rsid w:val="00EC6CFD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C6CFD"/>
  </w:style>
  <w:style w:type="table" w:styleId="TableGrid">
    <w:name w:val="Table Grid"/>
    <w:basedOn w:val="TableNormal"/>
    <w:uiPriority w:val="39"/>
    <w:rsid w:val="005B5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69E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GridTable6Colorful">
    <w:name w:val="Grid Table 6 Colorful"/>
    <w:basedOn w:val="TableNormal"/>
    <w:uiPriority w:val="51"/>
    <w:rsid w:val="008428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yro\OneDrive\Documents\CCS%20blan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CCS blank template</Template>
  <TotalTime>120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Luy</dc:creator>
  <cp:keywords/>
  <dc:description/>
  <cp:lastModifiedBy>Denise Lou Punzalan</cp:lastModifiedBy>
  <cp:revision>252</cp:revision>
  <dcterms:created xsi:type="dcterms:W3CDTF">2025-02-11T08:00:00Z</dcterms:created>
  <dcterms:modified xsi:type="dcterms:W3CDTF">2025-03-21T12:35:00Z</dcterms:modified>
</cp:coreProperties>
</file>